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257" w:rsidRDefault="00DA2257"/>
    <w:p w:rsidR="00070A1A" w:rsidRDefault="00070A1A" w:rsidP="00DA2257">
      <w:pPr>
        <w:jc w:val="center"/>
        <w:rPr>
          <w:b/>
          <w:u w:val="single"/>
        </w:rPr>
      </w:pPr>
      <w:r>
        <w:t xml:space="preserve">CMS NAME:     </w:t>
      </w:r>
      <w:r w:rsidRPr="00070A1A">
        <w:rPr>
          <w:b/>
          <w:u w:val="single"/>
        </w:rPr>
        <w:t>Moodle++</w:t>
      </w:r>
    </w:p>
    <w:p w:rsidR="00070A1A" w:rsidRDefault="00070A1A" w:rsidP="00DA2257">
      <w:pPr>
        <w:jc w:val="center"/>
      </w:pPr>
      <w:r>
        <w:t>Based on: PHP/MySQL/HTML/JS</w:t>
      </w:r>
    </w:p>
    <w:p w:rsidR="00070A1A" w:rsidRDefault="00070A1A" w:rsidP="00DA2257">
      <w:pPr>
        <w:jc w:val="center"/>
      </w:pPr>
      <w:r>
        <w:t xml:space="preserve">Created by: Vrajesh, </w:t>
      </w:r>
      <w:proofErr w:type="spellStart"/>
      <w:r>
        <w:t>Giaspur</w:t>
      </w:r>
      <w:proofErr w:type="spellEnd"/>
      <w:r>
        <w:t>,</w:t>
      </w:r>
      <w:r w:rsidR="009404FA">
        <w:t xml:space="preserve"> </w:t>
      </w:r>
      <w:proofErr w:type="spellStart"/>
      <w:r>
        <w:t>Hy</w:t>
      </w:r>
      <w:r w:rsidR="009404FA">
        <w:t>u</w:t>
      </w:r>
      <w:r>
        <w:t>nh</w:t>
      </w:r>
      <w:proofErr w:type="spellEnd"/>
    </w:p>
    <w:p w:rsidR="00D90755" w:rsidRDefault="00D90755" w:rsidP="00DA2257">
      <w:pPr>
        <w:jc w:val="center"/>
      </w:pPr>
    </w:p>
    <w:p w:rsidR="0006104A" w:rsidRDefault="008639EC" w:rsidP="00DA2257">
      <w:pPr>
        <w:jc w:val="center"/>
      </w:pPr>
      <w:r>
        <w:t>*Each Class has a</w:t>
      </w:r>
      <w:r w:rsidR="004606F0">
        <w:t xml:space="preserve"> controller and</w:t>
      </w:r>
      <w:r>
        <w:t xml:space="preserve"> </w:t>
      </w:r>
      <w:r w:rsidR="004606F0">
        <w:t>m</w:t>
      </w:r>
      <w:r>
        <w:t xml:space="preserve">odel version for it. </w:t>
      </w:r>
      <w:r w:rsidR="00F506B0">
        <w:t xml:space="preserve">The model version </w:t>
      </w:r>
      <w:r w:rsidR="00DF084D">
        <w:t>does the querying and sorting, while the controller</w:t>
      </w:r>
      <w:r w:rsidR="00E819C0">
        <w:t xml:space="preserve"> version</w:t>
      </w:r>
      <w:r w:rsidR="00DF084D">
        <w:t xml:space="preserve"> just tell</w:t>
      </w:r>
      <w:r w:rsidR="00A25AD1">
        <w:t>s</w:t>
      </w:r>
      <w:r w:rsidR="00DF084D">
        <w:t xml:space="preserve"> the model version to fire its functions.</w:t>
      </w:r>
    </w:p>
    <w:p w:rsidR="003851DC" w:rsidRDefault="00E30043" w:rsidP="006711E9">
      <w:pPr>
        <w:rPr>
          <w:b/>
          <w:u w:val="single"/>
        </w:rPr>
      </w:pPr>
      <w:r>
        <w:rPr>
          <w:b/>
          <w:u w:val="single"/>
        </w:rPr>
        <w:t>Views:</w:t>
      </w:r>
    </w:p>
    <w:p w:rsidR="00E30043" w:rsidRPr="00E30043" w:rsidRDefault="0075399B" w:rsidP="0075399B">
      <w:pPr>
        <w:jc w:val="center"/>
      </w:pPr>
      <w:r>
        <w:rPr>
          <w:noProof/>
        </w:rPr>
        <w:drawing>
          <wp:inline distT="0" distB="0" distL="0" distR="0" wp14:anchorId="300634C9" wp14:editId="638FFEC3">
            <wp:extent cx="4800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138" t="7815" r="10061" b="25651"/>
                    <a:stretch/>
                  </pic:blipFill>
                  <pic:spPr bwMode="auto">
                    <a:xfrm>
                      <a:off x="0" y="0"/>
                      <a:ext cx="4802525" cy="3163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04A" w:rsidRPr="00402801" w:rsidRDefault="00243D6D" w:rsidP="006711E9">
      <w:pPr>
        <w:rPr>
          <w:b/>
          <w:u w:val="single"/>
        </w:rPr>
      </w:pPr>
      <w:bookmarkStart w:id="0" w:name="_GoBack"/>
      <w:bookmarkEnd w:id="0"/>
      <w:r w:rsidRPr="00402801">
        <w:rPr>
          <w:b/>
          <w:u w:val="single"/>
        </w:rPr>
        <w:t>Classes</w:t>
      </w:r>
    </w:p>
    <w:p w:rsidR="00243D6D" w:rsidRDefault="0044291B" w:rsidP="00143440">
      <w:r>
        <w:t>Login</w:t>
      </w:r>
      <w:r w:rsidR="00573B9F">
        <w:t xml:space="preserve"> – Manages Login for Student and Teacher</w:t>
      </w:r>
    </w:p>
    <w:p w:rsidR="0044291B" w:rsidRDefault="0044291B" w:rsidP="00226457">
      <w:r>
        <w:t>Student</w:t>
      </w:r>
      <w:r w:rsidR="00573B9F">
        <w:t xml:space="preserve"> – Manages </w:t>
      </w:r>
      <w:r w:rsidR="00EE3FAF">
        <w:t>Stud</w:t>
      </w:r>
      <w:r w:rsidR="00EE1DB8">
        <w:t xml:space="preserve">ent: View Courses per Semester, </w:t>
      </w:r>
      <w:r w:rsidR="0041774D">
        <w:t>view Assignments:</w:t>
      </w:r>
      <w:r w:rsidR="00B90DBC">
        <w:t xml:space="preserve"> </w:t>
      </w:r>
      <w:r w:rsidR="009C1674">
        <w:t>grades,</w:t>
      </w:r>
      <w:r w:rsidR="00226457">
        <w:t xml:space="preserve"> download files,        </w:t>
      </w:r>
      <w:r w:rsidR="00494D59">
        <w:t xml:space="preserve">   `                 </w:t>
      </w:r>
      <w:r w:rsidR="00226457">
        <w:t>take quizzes</w:t>
      </w:r>
      <w:r w:rsidR="00D14548">
        <w:t>, post to chat</w:t>
      </w:r>
    </w:p>
    <w:p w:rsidR="0044291B" w:rsidRDefault="0044291B" w:rsidP="00143440">
      <w:r>
        <w:t>Teacher</w:t>
      </w:r>
      <w:r w:rsidR="000974AB">
        <w:t xml:space="preserve"> – Manages Teacher functions: Post Assignments, grades, files, Quizzes</w:t>
      </w:r>
      <w:r w:rsidR="00300968">
        <w:t xml:space="preserve"> (also view them)</w:t>
      </w:r>
    </w:p>
    <w:p w:rsidR="0044291B" w:rsidRDefault="00057F44" w:rsidP="00143440">
      <w:r>
        <w:t xml:space="preserve">Forum – Manages </w:t>
      </w:r>
      <w:r w:rsidR="006C6AF1">
        <w:t xml:space="preserve">Forum: Every Section and a Course </w:t>
      </w:r>
      <w:proofErr w:type="gramStart"/>
      <w:r w:rsidR="006C6AF1">
        <w:t>is</w:t>
      </w:r>
      <w:proofErr w:type="gramEnd"/>
      <w:r w:rsidR="006C6AF1">
        <w:t xml:space="preserve"> assigned a forum class. </w:t>
      </w:r>
      <w:r w:rsidR="00952120">
        <w:t>The participants in those `               forums are selected using (‘</w:t>
      </w:r>
      <w:proofErr w:type="spellStart"/>
      <w:r w:rsidR="00952120">
        <w:t>crn</w:t>
      </w:r>
      <w:proofErr w:type="spellEnd"/>
      <w:r w:rsidR="00952120">
        <w:t>’) or only students who have registered for that course have           `               access to this forum</w:t>
      </w:r>
    </w:p>
    <w:p w:rsidR="00F95AFF" w:rsidRDefault="00F95AFF" w:rsidP="00143440"/>
    <w:p w:rsidR="00243D6D" w:rsidRDefault="00243D6D" w:rsidP="00DA2257">
      <w:pPr>
        <w:jc w:val="center"/>
      </w:pPr>
    </w:p>
    <w:p w:rsidR="00243D6D" w:rsidRPr="00070A1A" w:rsidRDefault="00243D6D" w:rsidP="00DA2257">
      <w:pPr>
        <w:jc w:val="center"/>
      </w:pPr>
    </w:p>
    <w:sectPr w:rsidR="00243D6D" w:rsidRPr="0007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C1323"/>
    <w:multiLevelType w:val="hybridMultilevel"/>
    <w:tmpl w:val="8D72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57"/>
    <w:rsid w:val="00057F44"/>
    <w:rsid w:val="0006104A"/>
    <w:rsid w:val="00070A1A"/>
    <w:rsid w:val="000974AB"/>
    <w:rsid w:val="00143440"/>
    <w:rsid w:val="00226457"/>
    <w:rsid w:val="00243D6D"/>
    <w:rsid w:val="00300968"/>
    <w:rsid w:val="003559EF"/>
    <w:rsid w:val="003851DC"/>
    <w:rsid w:val="003877F9"/>
    <w:rsid w:val="00402801"/>
    <w:rsid w:val="0041774D"/>
    <w:rsid w:val="0044291B"/>
    <w:rsid w:val="004606F0"/>
    <w:rsid w:val="00494D59"/>
    <w:rsid w:val="00573B9F"/>
    <w:rsid w:val="005C4507"/>
    <w:rsid w:val="006711E9"/>
    <w:rsid w:val="006A65A7"/>
    <w:rsid w:val="006C6AF1"/>
    <w:rsid w:val="00725518"/>
    <w:rsid w:val="0075399B"/>
    <w:rsid w:val="007B49AE"/>
    <w:rsid w:val="008639EC"/>
    <w:rsid w:val="008F3151"/>
    <w:rsid w:val="009404FA"/>
    <w:rsid w:val="00952120"/>
    <w:rsid w:val="009C1674"/>
    <w:rsid w:val="00A25AD1"/>
    <w:rsid w:val="00B23AF8"/>
    <w:rsid w:val="00B90DBC"/>
    <w:rsid w:val="00BB6D45"/>
    <w:rsid w:val="00D14548"/>
    <w:rsid w:val="00D90755"/>
    <w:rsid w:val="00DA2257"/>
    <w:rsid w:val="00DF084D"/>
    <w:rsid w:val="00E30043"/>
    <w:rsid w:val="00E819C0"/>
    <w:rsid w:val="00EE1DB8"/>
    <w:rsid w:val="00EE3FAF"/>
    <w:rsid w:val="00F506B0"/>
    <w:rsid w:val="00F9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9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76584515</Template>
  <TotalTime>36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vrajesh n patel</dc:creator>
  <cp:lastModifiedBy>vrajesh n patel</cp:lastModifiedBy>
  <cp:revision>42</cp:revision>
  <dcterms:created xsi:type="dcterms:W3CDTF">2013-04-06T20:11:00Z</dcterms:created>
  <dcterms:modified xsi:type="dcterms:W3CDTF">2013-04-06T20:47:00Z</dcterms:modified>
</cp:coreProperties>
</file>